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700" w:rsidRDefault="00BF1700" w:rsidP="00BF1700">
      <w:pPr>
        <w:shd w:val="clear" w:color="auto" w:fill="FFFFFF"/>
        <w:spacing w:after="180" w:line="240" w:lineRule="auto"/>
        <w:ind w:firstLine="0"/>
        <w:outlineLvl w:val="1"/>
        <w:rPr>
          <w:rFonts w:ascii="Arial" w:eastAsia="Times New Roman" w:hAnsi="Arial" w:cs="Arial"/>
          <w:b/>
          <w:bCs/>
          <w:color w:val="000000"/>
          <w:kern w:val="0"/>
          <w:sz w:val="36"/>
          <w:szCs w:val="36"/>
          <w:lang w:val="en-US" w:eastAsia="en-US"/>
        </w:rPr>
      </w:pPr>
    </w:p>
    <w:p w:rsidR="00BF1700" w:rsidRDefault="00767D9D" w:rsidP="00767D9D">
      <w:pPr>
        <w:pStyle w:val="Paragraphedeliste"/>
        <w:numPr>
          <w:ilvl w:val="0"/>
          <w:numId w:val="19"/>
        </w:numPr>
        <w:shd w:val="clear" w:color="auto" w:fill="FFFFFF"/>
        <w:spacing w:after="180" w:line="240" w:lineRule="auto"/>
        <w:outlineLvl w:val="1"/>
        <w:rPr>
          <w:rFonts w:ascii="Arial" w:eastAsia="Times New Roman" w:hAnsi="Arial" w:cs="Arial"/>
          <w:b/>
          <w:bCs/>
          <w:color w:val="00B0F0"/>
          <w:kern w:val="0"/>
          <w:sz w:val="36"/>
          <w:szCs w:val="36"/>
          <w:lang w:val="en-US" w:eastAsia="en-US"/>
        </w:rPr>
      </w:pPr>
      <w:r w:rsidRPr="00767D9D">
        <w:rPr>
          <w:rFonts w:ascii="Arial" w:eastAsia="Times New Roman" w:hAnsi="Arial" w:cs="Arial"/>
          <w:b/>
          <w:bCs/>
          <w:color w:val="00B0F0"/>
          <w:kern w:val="0"/>
          <w:sz w:val="36"/>
          <w:szCs w:val="36"/>
          <w:lang w:val="en-US" w:eastAsia="en-US"/>
        </w:rPr>
        <w:t>PROJET FILE ROUGE</w:t>
      </w:r>
    </w:p>
    <w:p w:rsidR="00767D9D" w:rsidRPr="00767D9D" w:rsidRDefault="00767D9D" w:rsidP="00767D9D">
      <w:pPr>
        <w:pStyle w:val="Paragraphedeliste"/>
        <w:shd w:val="clear" w:color="auto" w:fill="FFFFFF"/>
        <w:spacing w:after="180" w:line="240" w:lineRule="auto"/>
        <w:ind w:left="2520"/>
        <w:outlineLvl w:val="1"/>
        <w:rPr>
          <w:rFonts w:ascii="Arial" w:eastAsia="Times New Roman" w:hAnsi="Arial" w:cs="Arial"/>
          <w:b/>
          <w:bCs/>
          <w:color w:val="00B0F0"/>
          <w:kern w:val="0"/>
          <w:sz w:val="36"/>
          <w:szCs w:val="36"/>
          <w:lang w:val="en-US" w:eastAsia="en-US"/>
        </w:rPr>
      </w:pPr>
    </w:p>
    <w:p w:rsidR="00BF1700" w:rsidRDefault="00BF1700" w:rsidP="00BF1700">
      <w:pPr>
        <w:shd w:val="clear" w:color="auto" w:fill="FFFFFF"/>
        <w:spacing w:after="180" w:line="240" w:lineRule="auto"/>
        <w:ind w:firstLine="0"/>
        <w:outlineLvl w:val="1"/>
        <w:rPr>
          <w:rFonts w:ascii="Arial" w:eastAsia="Times New Roman" w:hAnsi="Arial" w:cs="Arial"/>
          <w:b/>
          <w:bCs/>
          <w:color w:val="0070C0"/>
          <w:kern w:val="0"/>
          <w:sz w:val="36"/>
          <w:szCs w:val="36"/>
          <w:lang w:val="fr-MA" w:eastAsia="en-US"/>
        </w:rPr>
      </w:pPr>
      <w:r w:rsidRPr="00BF1700">
        <w:rPr>
          <w:rFonts w:ascii="Arial" w:eastAsia="Times New Roman" w:hAnsi="Arial" w:cs="Arial"/>
          <w:b/>
          <w:bCs/>
          <w:color w:val="0070C0"/>
          <w:kern w:val="0"/>
          <w:sz w:val="36"/>
          <w:szCs w:val="36"/>
          <w:lang w:val="fr-MA" w:eastAsia="en-US"/>
        </w:rPr>
        <w:t>Contexte du projet</w:t>
      </w:r>
    </w:p>
    <w:p w:rsidR="001E61BB" w:rsidRPr="001E61BB" w:rsidRDefault="001E61BB" w:rsidP="00181907">
      <w:pPr>
        <w:pStyle w:val="Titre1"/>
        <w:rPr>
          <w:rFonts w:ascii="Arial" w:eastAsia="Times New Roman" w:hAnsi="Arial" w:cs="Arial"/>
          <w:kern w:val="0"/>
          <w:sz w:val="36"/>
          <w:szCs w:val="36"/>
          <w:lang w:val="fr-MA" w:eastAsia="en-US"/>
        </w:rPr>
      </w:pPr>
      <w:r w:rsidRPr="001E61BB">
        <w:t xml:space="preserve">L'application est un espace spécial pour une usine spécifique, les travailleurs peuvent écrire des rapports quotidiens </w:t>
      </w:r>
      <w:r>
        <w:t xml:space="preserve">et les relevés </w:t>
      </w:r>
      <w:r w:rsidRPr="001E61BB">
        <w:t xml:space="preserve">et remarquer les changements sur tous les </w:t>
      </w:r>
      <w:r>
        <w:t>machines</w:t>
      </w:r>
      <w:r w:rsidRPr="001E61BB">
        <w:t xml:space="preserve">. De par mon expérience professionnelle, j'ai remarqué qu'il est difficile de rédiger </w:t>
      </w:r>
      <w:r w:rsidRPr="001E61BB">
        <w:t xml:space="preserve">des </w:t>
      </w:r>
      <w:r>
        <w:t>relevé/</w:t>
      </w:r>
      <w:r w:rsidRPr="001E61BB">
        <w:t>rapports quotidiens sur les livres qui doivent être rendus en fin de journée. Avec cette application, tous les travailleurs et fonctionnaires pourront lire toutes les données de manière simple et facile</w:t>
      </w:r>
      <w:r>
        <w:t>.</w:t>
      </w:r>
    </w:p>
    <w:p w:rsidR="00BF1700" w:rsidRPr="00C36B24" w:rsidRDefault="00BF1700" w:rsidP="0019390D">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utilisateur je peux m'inscrire afin de participer </w:t>
      </w:r>
      <w:r w:rsidR="0019390D" w:rsidRPr="00C36B24">
        <w:rPr>
          <w:rFonts w:ascii="Arial" w:eastAsia="Times New Roman" w:hAnsi="Arial" w:cs="Arial"/>
          <w:color w:val="000000"/>
          <w:kern w:val="0"/>
          <w:sz w:val="20"/>
          <w:szCs w:val="20"/>
          <w:lang w:val="fr-MA" w:eastAsia="en-US"/>
        </w:rPr>
        <w:t>les options proposées</w:t>
      </w:r>
      <w:r w:rsidRPr="00C36B24">
        <w:rPr>
          <w:rFonts w:ascii="Arial" w:eastAsia="Times New Roman" w:hAnsi="Arial" w:cs="Arial"/>
          <w:color w:val="000000"/>
          <w:kern w:val="0"/>
          <w:sz w:val="20"/>
          <w:szCs w:val="20"/>
          <w:lang w:val="fr-MA" w:eastAsia="en-US"/>
        </w:rPr>
        <w:t xml:space="preserve"> par la plateforme.</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frontend je réalise le formulaire d'inscription.</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développeur backend je réalise le </w:t>
      </w:r>
      <w:r w:rsidR="00181907" w:rsidRPr="00C36B24">
        <w:rPr>
          <w:rFonts w:ascii="Arial" w:eastAsia="Times New Roman" w:hAnsi="Arial" w:cs="Arial"/>
          <w:color w:val="000000"/>
          <w:kern w:val="0"/>
          <w:sz w:val="20"/>
          <w:szCs w:val="20"/>
          <w:lang w:val="fr-MA" w:eastAsia="en-US"/>
        </w:rPr>
        <w:t>backend</w:t>
      </w:r>
      <w:r w:rsidRPr="00C36B24">
        <w:rPr>
          <w:rFonts w:ascii="Arial" w:eastAsia="Times New Roman" w:hAnsi="Arial" w:cs="Arial"/>
          <w:color w:val="000000"/>
          <w:kern w:val="0"/>
          <w:sz w:val="20"/>
          <w:szCs w:val="20"/>
          <w:lang w:val="fr-MA" w:eastAsia="en-US"/>
        </w:rPr>
        <w:t xml:space="preserve"> du formulaire d'inscription.</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frontend JS je traite la partie validation des formulaires de tous les formulaires de la plateforme.</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développeur frontend je m'assure que le formulaire d'insertion et de mise à jour sont affichés dans la même page en utilisant les </w:t>
      </w:r>
      <w:r w:rsidR="00181907" w:rsidRPr="00C36B24">
        <w:rPr>
          <w:rFonts w:ascii="Arial" w:eastAsia="Times New Roman" w:hAnsi="Arial" w:cs="Arial"/>
          <w:color w:val="000000"/>
          <w:kern w:val="0"/>
          <w:sz w:val="20"/>
          <w:szCs w:val="20"/>
          <w:lang w:val="fr-MA" w:eastAsia="en-US"/>
        </w:rPr>
        <w:t>modal</w:t>
      </w:r>
      <w:r w:rsidRPr="00C36B24">
        <w:rPr>
          <w:rFonts w:ascii="Arial" w:eastAsia="Times New Roman" w:hAnsi="Arial" w:cs="Arial"/>
          <w:color w:val="000000"/>
          <w:kern w:val="0"/>
          <w:sz w:val="20"/>
          <w:szCs w:val="20"/>
          <w:lang w:val="fr-MA" w:eastAsia="en-US"/>
        </w:rPr>
        <w:t>.</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je m'assure qu'une confirmation sous format d'un modal est afficher avant la suppression.</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j'ajoute des notifications sous format des toasts pour améliorer l'UX de la plateforme.</w:t>
      </w:r>
    </w:p>
    <w:p w:rsidR="00BF1700" w:rsidRPr="00C36B24" w:rsidRDefault="00BF1700"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m'assure que les mots de passe sont crypté dans la base de donnée.</w:t>
      </w:r>
    </w:p>
    <w:p w:rsidR="0019390D" w:rsidRPr="00C36B24" w:rsidRDefault="0019390D"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Autant que développeur j’ajoute des rapports journaliers</w:t>
      </w:r>
      <w:r w:rsidR="00AA0EB8" w:rsidRPr="00C36B24">
        <w:rPr>
          <w:rFonts w:ascii="Arial" w:eastAsia="Times New Roman" w:hAnsi="Arial" w:cs="Arial"/>
          <w:color w:val="000000"/>
          <w:kern w:val="0"/>
          <w:sz w:val="20"/>
          <w:szCs w:val="20"/>
          <w:lang w:val="fr-MA" w:eastAsia="en-US"/>
        </w:rPr>
        <w:t xml:space="preserve"> pour les trois ateliers (SDP/SDM/SDC).</w:t>
      </w:r>
    </w:p>
    <w:p w:rsidR="00AA0EB8" w:rsidRPr="00C36B24" w:rsidRDefault="001E61BB" w:rsidP="00BF1700">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 il</w:t>
      </w:r>
      <w:r w:rsidRPr="00C36B24">
        <w:rPr>
          <w:rFonts w:ascii="Helvetica" w:hAnsi="Helvetica" w:cs="Helvetica"/>
          <w:color w:val="000000" w:themeColor="text1"/>
          <w:sz w:val="20"/>
          <w:szCs w:val="20"/>
        </w:rPr>
        <w:t xml:space="preserve"> y aura une entrée sécurisée et facile en ajoutant l'administrateur à tous ceux qui le souhaitent</w:t>
      </w:r>
      <w:r w:rsidRPr="00C36B24">
        <w:rPr>
          <w:rFonts w:ascii="Helvetica" w:hAnsi="Helvetica" w:cs="Helvetica"/>
          <w:color w:val="000000" w:themeColor="text1"/>
          <w:sz w:val="20"/>
          <w:szCs w:val="20"/>
        </w:rPr>
        <w:t>.</w:t>
      </w:r>
    </w:p>
    <w:p w:rsidR="001E61BB" w:rsidRPr="00C36B24"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w:t>
      </w:r>
      <w:r w:rsidRPr="00C36B24">
        <w:rPr>
          <w:rFonts w:ascii="Helvetica" w:hAnsi="Helvetica" w:cs="Helvetica"/>
          <w:color w:val="000000" w:themeColor="text1"/>
          <w:sz w:val="20"/>
          <w:szCs w:val="20"/>
        </w:rPr>
        <w:t xml:space="preserve">e sera un </w:t>
      </w:r>
      <w:r w:rsidRPr="00C36B24">
        <w:rPr>
          <w:rFonts w:ascii="Helvetica" w:hAnsi="Helvetica" w:cs="Helvetica"/>
          <w:color w:val="000000" w:themeColor="text1"/>
          <w:sz w:val="20"/>
          <w:szCs w:val="20"/>
        </w:rPr>
        <w:t>page</w:t>
      </w:r>
      <w:r w:rsidRPr="00C36B24">
        <w:rPr>
          <w:rFonts w:ascii="Helvetica" w:hAnsi="Helvetica" w:cs="Helvetica"/>
          <w:color w:val="000000" w:themeColor="text1"/>
          <w:sz w:val="20"/>
          <w:szCs w:val="20"/>
        </w:rPr>
        <w:t xml:space="preserve"> dédié à la rédaction de rapports quotidiens</w:t>
      </w:r>
      <w:r w:rsidR="00181907" w:rsidRPr="00C36B24">
        <w:rPr>
          <w:rFonts w:ascii="Helvetica" w:hAnsi="Helvetica" w:cs="Helvetica"/>
          <w:color w:val="000000" w:themeColor="text1"/>
          <w:sz w:val="20"/>
          <w:szCs w:val="20"/>
        </w:rPr>
        <w:t>.</w:t>
      </w:r>
    </w:p>
    <w:p w:rsidR="00181907" w:rsidRPr="00C36B24" w:rsidRDefault="00181907" w:rsidP="00181907">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Pr="00C36B24">
        <w:rPr>
          <w:rFonts w:ascii="Arial" w:eastAsia="Times New Roman" w:hAnsi="Arial" w:cs="Arial"/>
          <w:color w:val="000000"/>
          <w:kern w:val="0"/>
          <w:sz w:val="20"/>
          <w:szCs w:val="20"/>
          <w:lang w:val="fr-MA" w:eastAsia="en-US"/>
        </w:rPr>
        <w:t>développeur</w:t>
      </w:r>
      <w:r w:rsidRPr="00C36B24">
        <w:rPr>
          <w:rFonts w:ascii="Helvetica" w:hAnsi="Helvetica" w:cs="Helvetica"/>
          <w:color w:val="000000" w:themeColor="text1"/>
          <w:sz w:val="20"/>
          <w:szCs w:val="20"/>
        </w:rPr>
        <w:t xml:space="preserve">e sera un page dédié à la rédaction </w:t>
      </w:r>
      <w:r w:rsidRPr="00C36B24">
        <w:rPr>
          <w:rFonts w:ascii="Helvetica" w:hAnsi="Helvetica" w:cs="Helvetica"/>
          <w:color w:val="000000" w:themeColor="text1"/>
          <w:sz w:val="20"/>
          <w:szCs w:val="20"/>
        </w:rPr>
        <w:t>des anomalies possible.</w:t>
      </w:r>
    </w:p>
    <w:p w:rsidR="001E61BB" w:rsidRPr="00C36B24"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w:t>
      </w:r>
      <w:r w:rsidRPr="00C36B24">
        <w:rPr>
          <w:rFonts w:ascii="Helvetica" w:hAnsi="Helvetica" w:cs="Helvetica"/>
          <w:color w:val="000000" w:themeColor="text1"/>
          <w:sz w:val="20"/>
          <w:szCs w:val="20"/>
        </w:rPr>
        <w:t>e sera un endroit désigné pour voir les niveaux d'eau</w:t>
      </w:r>
      <w:r w:rsidRPr="00C36B24">
        <w:rPr>
          <w:rFonts w:ascii="Helvetica" w:hAnsi="Helvetica" w:cs="Helvetica"/>
          <w:color w:val="000000" w:themeColor="text1"/>
          <w:sz w:val="20"/>
          <w:szCs w:val="20"/>
        </w:rPr>
        <w:t>(alimentaire/condensat/noria).</w:t>
      </w:r>
    </w:p>
    <w:p w:rsidR="001E61BB" w:rsidRPr="00C36B24"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20"/>
          <w:szCs w:val="20"/>
          <w:lang w:val="fr-MA" w:eastAsia="en-US"/>
        </w:rPr>
      </w:pPr>
      <w:r w:rsidRPr="00C36B24">
        <w:rPr>
          <w:rFonts w:ascii="Arial" w:eastAsia="Times New Roman" w:hAnsi="Arial" w:cs="Arial"/>
          <w:color w:val="000000"/>
          <w:kern w:val="0"/>
          <w:sz w:val="20"/>
          <w:szCs w:val="20"/>
          <w:lang w:val="fr-MA" w:eastAsia="en-US"/>
        </w:rPr>
        <w:t xml:space="preserve">Autant que </w:t>
      </w:r>
      <w:r w:rsidR="00181907" w:rsidRPr="00C36B24">
        <w:rPr>
          <w:rFonts w:ascii="Arial" w:eastAsia="Times New Roman" w:hAnsi="Arial" w:cs="Arial"/>
          <w:color w:val="000000"/>
          <w:kern w:val="0"/>
          <w:sz w:val="20"/>
          <w:szCs w:val="20"/>
          <w:lang w:val="fr-MA" w:eastAsia="en-US"/>
        </w:rPr>
        <w:t>développeur</w:t>
      </w:r>
      <w:r w:rsidRPr="00C36B24">
        <w:rPr>
          <w:rFonts w:ascii="Helvetica" w:hAnsi="Helvetica" w:cs="Helvetica"/>
          <w:color w:val="000000" w:themeColor="text1"/>
          <w:sz w:val="20"/>
          <w:szCs w:val="20"/>
        </w:rPr>
        <w:t xml:space="preserve">e sera un endroit désigné pour voir les changements </w:t>
      </w:r>
      <w:r w:rsidRPr="00C36B24">
        <w:rPr>
          <w:rFonts w:ascii="Helvetica" w:hAnsi="Helvetica" w:cs="Helvetica"/>
          <w:color w:val="000000" w:themeColor="text1"/>
          <w:sz w:val="20"/>
          <w:szCs w:val="20"/>
        </w:rPr>
        <w:t>possible au  niveau des machines.</w:t>
      </w:r>
    </w:p>
    <w:p w:rsidR="001E61BB" w:rsidRPr="001E61BB" w:rsidRDefault="001E61BB" w:rsidP="001E61BB">
      <w:pPr>
        <w:numPr>
          <w:ilvl w:val="0"/>
          <w:numId w:val="16"/>
        </w:numPr>
        <w:shd w:val="clear" w:color="auto" w:fill="FFFFFF"/>
        <w:spacing w:before="100" w:beforeAutospacing="1" w:after="100" w:afterAutospacing="1" w:line="240" w:lineRule="auto"/>
        <w:ind w:left="0"/>
        <w:rPr>
          <w:rFonts w:ascii="Arial" w:eastAsia="Times New Roman" w:hAnsi="Arial" w:cs="Arial"/>
          <w:color w:val="000000" w:themeColor="text1"/>
          <w:kern w:val="0"/>
          <w:sz w:val="16"/>
          <w:szCs w:val="16"/>
          <w:lang w:val="fr-MA" w:eastAsia="en-US"/>
        </w:rPr>
      </w:pPr>
      <w:r w:rsidRPr="00C36B24">
        <w:rPr>
          <w:rFonts w:ascii="Helvetica" w:hAnsi="Helvetica" w:cs="Helvetica"/>
          <w:color w:val="000000" w:themeColor="text1"/>
          <w:sz w:val="20"/>
          <w:szCs w:val="20"/>
        </w:rPr>
        <w:t>En plus d'avoir un endroit pour ajouter des notifications</w:t>
      </w:r>
      <w:r w:rsidRPr="001E61BB">
        <w:rPr>
          <w:rFonts w:ascii="Helvetica" w:hAnsi="Helvetica" w:cs="Helvetica"/>
          <w:color w:val="000000" w:themeColor="text1"/>
          <w:sz w:val="16"/>
          <w:szCs w:val="16"/>
        </w:rPr>
        <w:t>.</w:t>
      </w:r>
    </w:p>
    <w:p w:rsidR="00BF1700" w:rsidRPr="00C36B24" w:rsidRDefault="00BF1700" w:rsidP="0019390D">
      <w:pPr>
        <w:shd w:val="clear" w:color="auto" w:fill="FFFFFF"/>
        <w:spacing w:line="240" w:lineRule="auto"/>
        <w:ind w:firstLine="0"/>
        <w:rPr>
          <w:rFonts w:ascii="Arial" w:eastAsia="Times New Roman" w:hAnsi="Arial" w:cs="Arial"/>
          <w:b/>
          <w:bCs/>
          <w:color w:val="000000"/>
          <w:kern w:val="0"/>
          <w:lang w:val="en-US" w:eastAsia="en-US"/>
        </w:rPr>
      </w:pPr>
      <w:r w:rsidRPr="00C36B24">
        <w:rPr>
          <w:rFonts w:ascii="Arial" w:eastAsia="Times New Roman" w:hAnsi="Arial" w:cs="Arial"/>
          <w:b/>
          <w:bCs/>
          <w:color w:val="000000"/>
          <w:kern w:val="0"/>
          <w:lang w:val="en-US" w:eastAsia="en-US"/>
        </w:rPr>
        <w:t>Pré-requis</w:t>
      </w:r>
      <w:r w:rsidRPr="00C36B24">
        <w:rPr>
          <w:rFonts w:ascii="Arial" w:eastAsia="Times New Roman" w:hAnsi="Arial" w:cs="Arial"/>
          <w:color w:val="000000"/>
          <w:kern w:val="0"/>
          <w:lang w:val="fr-MA" w:eastAsia="en-US"/>
        </w:rPr>
        <w:t>.</w:t>
      </w:r>
    </w:p>
    <w:p w:rsidR="00BF1700" w:rsidRPr="00C36B24" w:rsidRDefault="00BF1700" w:rsidP="00BF1700">
      <w:pPr>
        <w:numPr>
          <w:ilvl w:val="0"/>
          <w:numId w:val="17"/>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Travailler avec un workflow </w:t>
      </w:r>
      <w:r w:rsidR="001E61BB" w:rsidRPr="00C36B24">
        <w:rPr>
          <w:rFonts w:ascii="Arial" w:eastAsia="Times New Roman" w:hAnsi="Arial" w:cs="Arial"/>
          <w:color w:val="000000"/>
          <w:kern w:val="0"/>
          <w:sz w:val="20"/>
          <w:szCs w:val="20"/>
          <w:lang w:val="fr-MA" w:eastAsia="en-US"/>
        </w:rPr>
        <w:t>GitHub</w:t>
      </w:r>
    </w:p>
    <w:p w:rsidR="00BF1700" w:rsidRPr="00C36B24" w:rsidRDefault="00BF1700" w:rsidP="00BF1700">
      <w:pPr>
        <w:numPr>
          <w:ilvl w:val="0"/>
          <w:numId w:val="17"/>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en-US" w:eastAsia="en-US"/>
        </w:rPr>
      </w:pPr>
      <w:r w:rsidRPr="00C36B24">
        <w:rPr>
          <w:rFonts w:ascii="Arial" w:eastAsia="Times New Roman" w:hAnsi="Arial" w:cs="Arial"/>
          <w:color w:val="000000"/>
          <w:kern w:val="0"/>
          <w:sz w:val="20"/>
          <w:szCs w:val="20"/>
          <w:lang w:val="en-US" w:eastAsia="en-US"/>
        </w:rPr>
        <w:t>Travailler avec un tableau SCRUM</w:t>
      </w:r>
    </w:p>
    <w:p w:rsidR="0019390D" w:rsidRPr="00C36B24" w:rsidRDefault="0019390D" w:rsidP="0019390D">
      <w:pPr>
        <w:numPr>
          <w:ilvl w:val="0"/>
          <w:numId w:val="17"/>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Travailler avec les technologies [HTML5, CSS</w:t>
      </w:r>
      <w:r w:rsidR="001E61BB" w:rsidRPr="00C36B24">
        <w:rPr>
          <w:rFonts w:ascii="Arial" w:eastAsia="Times New Roman" w:hAnsi="Arial" w:cs="Arial"/>
          <w:color w:val="000000"/>
          <w:kern w:val="0"/>
          <w:sz w:val="20"/>
          <w:szCs w:val="20"/>
          <w:lang w:val="fr-MA" w:eastAsia="en-US"/>
        </w:rPr>
        <w:t xml:space="preserve">3 , </w:t>
      </w:r>
      <w:r w:rsidRPr="00C36B24">
        <w:rPr>
          <w:rFonts w:ascii="Arial" w:eastAsia="Times New Roman" w:hAnsi="Arial" w:cs="Arial"/>
          <w:color w:val="000000"/>
          <w:kern w:val="0"/>
          <w:sz w:val="20"/>
          <w:szCs w:val="20"/>
          <w:lang w:val="fr-MA" w:eastAsia="en-US"/>
        </w:rPr>
        <w:t>BOOTSTRAP, PHP (OOP</w:t>
      </w:r>
      <w:r w:rsidR="001E61BB" w:rsidRPr="00C36B24">
        <w:rPr>
          <w:rFonts w:ascii="Arial" w:eastAsia="Times New Roman" w:hAnsi="Arial" w:cs="Arial"/>
          <w:color w:val="000000"/>
          <w:kern w:val="0"/>
          <w:sz w:val="20"/>
          <w:szCs w:val="20"/>
          <w:lang w:val="fr-MA" w:eastAsia="en-US"/>
        </w:rPr>
        <w:t>),</w:t>
      </w:r>
      <w:r w:rsidRPr="00C36B24">
        <w:rPr>
          <w:rFonts w:ascii="Arial" w:eastAsia="Times New Roman" w:hAnsi="Arial" w:cs="Arial"/>
          <w:color w:val="000000"/>
          <w:kern w:val="0"/>
          <w:sz w:val="20"/>
          <w:szCs w:val="20"/>
          <w:lang w:val="fr-MA" w:eastAsia="en-US"/>
        </w:rPr>
        <w:t xml:space="preserve"> </w:t>
      </w:r>
      <w:r w:rsidR="001E61BB" w:rsidRPr="00C36B24">
        <w:rPr>
          <w:rFonts w:ascii="Arial" w:eastAsia="Times New Roman" w:hAnsi="Arial" w:cs="Arial"/>
          <w:color w:val="000000"/>
          <w:kern w:val="0"/>
          <w:sz w:val="20"/>
          <w:szCs w:val="20"/>
          <w:lang w:val="fr-MA" w:eastAsia="en-US"/>
        </w:rPr>
        <w:t>JAVASCRIPT]</w:t>
      </w:r>
    </w:p>
    <w:p w:rsidR="00BF1700" w:rsidRPr="00C36B24" w:rsidRDefault="00BF1700" w:rsidP="00BF1700">
      <w:pPr>
        <w:shd w:val="clear" w:color="auto" w:fill="FFFFFF"/>
        <w:spacing w:line="240" w:lineRule="auto"/>
        <w:ind w:firstLine="0"/>
        <w:rPr>
          <w:rFonts w:ascii="Arial" w:eastAsia="Times New Roman" w:hAnsi="Arial" w:cs="Arial"/>
          <w:b/>
          <w:bCs/>
          <w:color w:val="000000"/>
          <w:kern w:val="0"/>
          <w:lang w:val="en-US" w:eastAsia="en-US"/>
        </w:rPr>
      </w:pPr>
      <w:r w:rsidRPr="00C36B24">
        <w:rPr>
          <w:rFonts w:ascii="Arial" w:eastAsia="Times New Roman" w:hAnsi="Arial" w:cs="Arial"/>
          <w:b/>
          <w:bCs/>
          <w:color w:val="000000"/>
          <w:kern w:val="0"/>
          <w:lang w:val="en-US" w:eastAsia="en-US"/>
        </w:rPr>
        <w:t>Déroulement</w:t>
      </w:r>
    </w:p>
    <w:p w:rsidR="00BF1700" w:rsidRPr="00C36B24" w:rsidRDefault="00BF1700" w:rsidP="00BF1700">
      <w:pPr>
        <w:numPr>
          <w:ilvl w:val="0"/>
          <w:numId w:val="18"/>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Ajouter les histoires utilisateur dans le </w:t>
      </w:r>
      <w:r w:rsidR="00181907" w:rsidRPr="00C36B24">
        <w:rPr>
          <w:rFonts w:ascii="Arial" w:eastAsia="Times New Roman" w:hAnsi="Arial" w:cs="Arial"/>
          <w:color w:val="000000"/>
          <w:kern w:val="0"/>
          <w:sz w:val="20"/>
          <w:szCs w:val="20"/>
          <w:lang w:val="fr-MA" w:eastAsia="en-US"/>
        </w:rPr>
        <w:t>back log</w:t>
      </w:r>
      <w:r w:rsidRPr="00C36B24">
        <w:rPr>
          <w:rFonts w:ascii="Arial" w:eastAsia="Times New Roman" w:hAnsi="Arial" w:cs="Arial"/>
          <w:color w:val="000000"/>
          <w:kern w:val="0"/>
          <w:sz w:val="20"/>
          <w:szCs w:val="20"/>
          <w:lang w:val="fr-MA" w:eastAsia="en-US"/>
        </w:rPr>
        <w:t xml:space="preserve"> de manière organisé.</w:t>
      </w:r>
    </w:p>
    <w:p w:rsidR="00BF1700" w:rsidRPr="00C36B24" w:rsidRDefault="00BF1700" w:rsidP="00BF1700">
      <w:pPr>
        <w:numPr>
          <w:ilvl w:val="0"/>
          <w:numId w:val="18"/>
        </w:numPr>
        <w:shd w:val="clear" w:color="auto" w:fill="FFFFFF"/>
        <w:spacing w:before="100" w:beforeAutospacing="1" w:after="100" w:afterAutospacing="1" w:line="240" w:lineRule="auto"/>
        <w:ind w:left="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Réaliser les tâches en respectant un workflow </w:t>
      </w:r>
      <w:r w:rsidR="00181907" w:rsidRPr="00C36B24">
        <w:rPr>
          <w:rFonts w:ascii="Arial" w:eastAsia="Times New Roman" w:hAnsi="Arial" w:cs="Arial"/>
          <w:color w:val="000000"/>
          <w:kern w:val="0"/>
          <w:sz w:val="20"/>
          <w:szCs w:val="20"/>
          <w:lang w:val="fr-MA" w:eastAsia="en-US"/>
        </w:rPr>
        <w:t>GitHub</w:t>
      </w:r>
    </w:p>
    <w:p w:rsidR="00BF1700" w:rsidRPr="00BF1700" w:rsidRDefault="00BF1700" w:rsidP="00BF1700">
      <w:pPr>
        <w:shd w:val="clear" w:color="auto" w:fill="FFFFFF"/>
        <w:spacing w:after="180" w:line="240" w:lineRule="auto"/>
        <w:ind w:firstLine="0"/>
        <w:outlineLvl w:val="1"/>
        <w:rPr>
          <w:rFonts w:ascii="Arial" w:eastAsia="Times New Roman" w:hAnsi="Arial" w:cs="Arial"/>
          <w:b/>
          <w:bCs/>
          <w:color w:val="0070C0"/>
          <w:kern w:val="0"/>
          <w:sz w:val="36"/>
          <w:szCs w:val="36"/>
          <w:lang w:val="fr-MA" w:eastAsia="en-US"/>
        </w:rPr>
      </w:pPr>
      <w:r w:rsidRPr="00767D9D">
        <w:rPr>
          <w:rFonts w:ascii="Arial" w:eastAsia="Times New Roman" w:hAnsi="Arial" w:cs="Arial"/>
          <w:b/>
          <w:bCs/>
          <w:color w:val="0070C0"/>
          <w:kern w:val="0"/>
          <w:sz w:val="36"/>
          <w:szCs w:val="36"/>
          <w:lang w:val="fr-MA" w:eastAsia="en-US"/>
        </w:rPr>
        <w:lastRenderedPageBreak/>
        <w:t>Modalités</w:t>
      </w:r>
      <w:r w:rsidRPr="00BF1700">
        <w:rPr>
          <w:rFonts w:ascii="Arial" w:eastAsia="Times New Roman" w:hAnsi="Arial" w:cs="Arial"/>
          <w:b/>
          <w:bCs/>
          <w:color w:val="0070C0"/>
          <w:kern w:val="0"/>
          <w:sz w:val="36"/>
          <w:szCs w:val="36"/>
          <w:lang w:val="fr-MA" w:eastAsia="en-US"/>
        </w:rPr>
        <w:t xml:space="preserve"> pédagogiques</w:t>
      </w:r>
    </w:p>
    <w:p w:rsidR="00BF1700" w:rsidRPr="00C36B24" w:rsidRDefault="00BF1700" w:rsidP="00BF1700">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Soumettez l'URL du code source de votre projet dans GitHub en tant que livrable.</w:t>
      </w:r>
    </w:p>
    <w:p w:rsidR="00BF1700" w:rsidRPr="00C36B24" w:rsidRDefault="00BF1700" w:rsidP="00BF1700">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Publiez votre projet sur Internet. Mettez un lien vers votre projet en direct dans la description du projet sur GitHub.</w:t>
      </w:r>
    </w:p>
    <w:p w:rsidR="00BF1700" w:rsidRPr="00C36B24" w:rsidRDefault="00BF1700" w:rsidP="00BF1700">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Soumettez l'URL du tableau Scrum.</w:t>
      </w:r>
    </w:p>
    <w:p w:rsidR="00BF1700" w:rsidRPr="00BF1700" w:rsidRDefault="00BF1700" w:rsidP="00BF1700">
      <w:pPr>
        <w:shd w:val="clear" w:color="auto" w:fill="FFFFFF"/>
        <w:spacing w:after="180" w:line="240" w:lineRule="auto"/>
        <w:ind w:firstLine="0"/>
        <w:outlineLvl w:val="1"/>
        <w:rPr>
          <w:rFonts w:ascii="Arial" w:eastAsia="Times New Roman" w:hAnsi="Arial" w:cs="Arial"/>
          <w:b/>
          <w:bCs/>
          <w:color w:val="0070C0"/>
          <w:kern w:val="0"/>
          <w:sz w:val="36"/>
          <w:szCs w:val="36"/>
          <w:lang w:val="fr-MA" w:eastAsia="en-US"/>
        </w:rPr>
      </w:pPr>
      <w:r w:rsidRPr="00BF1700">
        <w:rPr>
          <w:rFonts w:ascii="Arial" w:eastAsia="Times New Roman" w:hAnsi="Arial" w:cs="Arial"/>
          <w:b/>
          <w:bCs/>
          <w:color w:val="0070C0"/>
          <w:kern w:val="0"/>
          <w:sz w:val="36"/>
          <w:szCs w:val="36"/>
          <w:lang w:val="fr-MA" w:eastAsia="en-US"/>
        </w:rPr>
        <w:t>Critères de performance</w:t>
      </w:r>
    </w:p>
    <w:p w:rsidR="00BF1700" w:rsidRPr="00C36B24" w:rsidRDefault="00BF1700" w:rsidP="00BF1700">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Travail individuel (utilisation de GitHub de manière journalière) Code clean et organisé</w:t>
      </w:r>
    </w:p>
    <w:p w:rsidR="00BF1700" w:rsidRPr="00BF1700" w:rsidRDefault="00BF1700" w:rsidP="00BF1700">
      <w:pPr>
        <w:shd w:val="clear" w:color="auto" w:fill="FFFFFF"/>
        <w:spacing w:after="180" w:line="240" w:lineRule="auto"/>
        <w:ind w:firstLine="0"/>
        <w:outlineLvl w:val="1"/>
        <w:rPr>
          <w:rFonts w:ascii="Arial" w:eastAsia="Times New Roman" w:hAnsi="Arial" w:cs="Arial"/>
          <w:b/>
          <w:bCs/>
          <w:color w:val="0070C0"/>
          <w:kern w:val="0"/>
          <w:sz w:val="36"/>
          <w:szCs w:val="36"/>
          <w:lang w:val="fr-MA" w:eastAsia="en-US"/>
        </w:rPr>
      </w:pPr>
      <w:r w:rsidRPr="00BF1700">
        <w:rPr>
          <w:rFonts w:ascii="Arial" w:eastAsia="Times New Roman" w:hAnsi="Arial" w:cs="Arial"/>
          <w:b/>
          <w:bCs/>
          <w:color w:val="0070C0"/>
          <w:kern w:val="0"/>
          <w:sz w:val="36"/>
          <w:szCs w:val="36"/>
          <w:lang w:val="fr-MA" w:eastAsia="en-US"/>
        </w:rPr>
        <w:t>Modalités d'évaluation</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Présenter une défense publique de son travail devant les formateurs de </w:t>
      </w:r>
      <w:r w:rsidR="0019390D" w:rsidRPr="00C36B24">
        <w:rPr>
          <w:rFonts w:ascii="Arial" w:eastAsia="Times New Roman" w:hAnsi="Arial" w:cs="Arial"/>
          <w:color w:val="000000"/>
          <w:kern w:val="0"/>
          <w:sz w:val="20"/>
          <w:szCs w:val="20"/>
          <w:lang w:val="fr-MA" w:eastAsia="en-US"/>
        </w:rPr>
        <w:t>Youcode.</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Démontrer le contenu et la fonctionnalité du site Web Démontrer le site dans différentes tailles d'écran (responsive design).</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Démontrer que votre code se valide correctement. Montrez le code source et expliquez brièvement comment il fonctionne. </w:t>
      </w:r>
    </w:p>
    <w:p w:rsidR="0019390D"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 xml:space="preserve">En option, vous pouvez préparer une présentation (3-4 diapositives). </w:t>
      </w:r>
    </w:p>
    <w:p w:rsidR="00BF1700" w:rsidRPr="00C36B24" w:rsidRDefault="00BF1700" w:rsidP="0019390D">
      <w:pPr>
        <w:shd w:val="clear" w:color="auto" w:fill="FFFFFF"/>
        <w:spacing w:line="240" w:lineRule="auto"/>
        <w:ind w:firstLine="0"/>
        <w:rPr>
          <w:rFonts w:ascii="Arial" w:eastAsia="Times New Roman" w:hAnsi="Arial" w:cs="Arial"/>
          <w:color w:val="000000"/>
          <w:kern w:val="0"/>
          <w:sz w:val="20"/>
          <w:szCs w:val="20"/>
          <w:lang w:val="fr-MA" w:eastAsia="en-US"/>
        </w:rPr>
      </w:pPr>
      <w:r w:rsidRPr="00C36B24">
        <w:rPr>
          <w:rFonts w:ascii="Arial" w:eastAsia="Times New Roman" w:hAnsi="Arial" w:cs="Arial"/>
          <w:color w:val="000000"/>
          <w:kern w:val="0"/>
          <w:sz w:val="20"/>
          <w:szCs w:val="20"/>
          <w:lang w:val="fr-MA" w:eastAsia="en-US"/>
        </w:rPr>
        <w:t>Conseils pour une meilleure présentation : Soyez bien préparé pour présenter le maximum de votre travail en un minimum de temps. Ouvrez toutes les ressources du projet à l'avance pour gagner du temps</w:t>
      </w:r>
      <w:r w:rsidR="0019390D" w:rsidRPr="00C36B24">
        <w:rPr>
          <w:rFonts w:ascii="Arial" w:eastAsia="Times New Roman" w:hAnsi="Arial" w:cs="Arial"/>
          <w:color w:val="000000"/>
          <w:kern w:val="0"/>
          <w:sz w:val="20"/>
          <w:szCs w:val="20"/>
          <w:lang w:val="fr-MA" w:eastAsia="en-US"/>
        </w:rPr>
        <w:t>.</w:t>
      </w:r>
    </w:p>
    <w:p w:rsidR="00BF1700" w:rsidRPr="00BF1700" w:rsidRDefault="00BF1700" w:rsidP="00BF1700">
      <w:pPr>
        <w:shd w:val="clear" w:color="auto" w:fill="FFFFFF"/>
        <w:spacing w:after="180" w:line="240" w:lineRule="auto"/>
        <w:ind w:firstLine="0"/>
        <w:outlineLvl w:val="1"/>
        <w:rPr>
          <w:rFonts w:ascii="Arial" w:eastAsia="Times New Roman" w:hAnsi="Arial" w:cs="Arial"/>
          <w:b/>
          <w:bCs/>
          <w:color w:val="0070C0"/>
          <w:kern w:val="0"/>
          <w:sz w:val="36"/>
          <w:szCs w:val="36"/>
          <w:lang w:val="fr-MA" w:eastAsia="en-US"/>
        </w:rPr>
      </w:pPr>
      <w:r w:rsidRPr="00BF1700">
        <w:rPr>
          <w:rFonts w:ascii="Arial" w:eastAsia="Times New Roman" w:hAnsi="Arial" w:cs="Arial"/>
          <w:b/>
          <w:bCs/>
          <w:color w:val="0070C0"/>
          <w:kern w:val="0"/>
          <w:sz w:val="36"/>
          <w:szCs w:val="36"/>
          <w:lang w:val="fr-MA" w:eastAsia="en-US"/>
        </w:rPr>
        <w:t>Livrables</w:t>
      </w:r>
    </w:p>
    <w:p w:rsidR="00BF1700" w:rsidRPr="00C36B24" w:rsidRDefault="00BF1700" w:rsidP="00BF1700">
      <w:pPr>
        <w:shd w:val="clear" w:color="auto" w:fill="FFFFFF"/>
        <w:spacing w:after="180" w:line="240" w:lineRule="auto"/>
        <w:ind w:firstLine="0"/>
        <w:rPr>
          <w:rFonts w:ascii="Arial" w:eastAsia="Times New Roman" w:hAnsi="Arial" w:cs="Arial"/>
          <w:color w:val="000000"/>
          <w:kern w:val="0"/>
          <w:sz w:val="20"/>
          <w:szCs w:val="20"/>
          <w:lang w:val="en-US" w:eastAsia="en-US"/>
        </w:rPr>
      </w:pPr>
      <w:r w:rsidRPr="00C36B24">
        <w:rPr>
          <w:rFonts w:ascii="Arial" w:eastAsia="Times New Roman" w:hAnsi="Arial" w:cs="Arial"/>
          <w:color w:val="000000"/>
          <w:kern w:val="0"/>
          <w:sz w:val="20"/>
          <w:szCs w:val="20"/>
          <w:lang w:val="fr-MA" w:eastAsia="en-US"/>
        </w:rPr>
        <w:t xml:space="preserve">Soumettez l'URL du code source de votre projet dans GitHub en tant que livrable. Publiez votre projet sur Internet. Mettez un lien vers votre projet en direct dans la description du projet sur GitHub. </w:t>
      </w:r>
      <w:r w:rsidRPr="00C36B24">
        <w:rPr>
          <w:rFonts w:ascii="Arial" w:eastAsia="Times New Roman" w:hAnsi="Arial" w:cs="Arial"/>
          <w:color w:val="000000"/>
          <w:kern w:val="0"/>
          <w:sz w:val="20"/>
          <w:szCs w:val="20"/>
          <w:lang w:val="en-US" w:eastAsia="en-US"/>
        </w:rPr>
        <w:t>Soumettez l'URL du tableau Scrum.</w:t>
      </w:r>
      <w:bookmarkStart w:id="0" w:name="_GoBack"/>
      <w:bookmarkEnd w:id="0"/>
    </w:p>
    <w:p w:rsidR="00E81978" w:rsidRPr="00BF1700" w:rsidRDefault="00E81978" w:rsidP="00BF1700"/>
    <w:sectPr w:rsidR="00E81978" w:rsidRPr="00BF1700" w:rsidSect="004178DA">
      <w:headerReference w:type="default" r:id="rId8"/>
      <w:headerReference w:type="first" r:id="rId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FA7" w:rsidRDefault="00550FA7">
      <w:pPr>
        <w:spacing w:line="240" w:lineRule="auto"/>
      </w:pPr>
      <w:r>
        <w:separator/>
      </w:r>
    </w:p>
    <w:p w:rsidR="00550FA7" w:rsidRDefault="00550FA7"/>
  </w:endnote>
  <w:endnote w:type="continuationSeparator" w:id="0">
    <w:p w:rsidR="00550FA7" w:rsidRDefault="00550FA7">
      <w:pPr>
        <w:spacing w:line="240" w:lineRule="auto"/>
      </w:pPr>
      <w:r>
        <w:continuationSeparator/>
      </w:r>
    </w:p>
    <w:p w:rsidR="00550FA7" w:rsidRDefault="00550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FA7" w:rsidRDefault="00550FA7">
      <w:pPr>
        <w:spacing w:line="240" w:lineRule="auto"/>
      </w:pPr>
      <w:r>
        <w:separator/>
      </w:r>
    </w:p>
    <w:p w:rsidR="00550FA7" w:rsidRDefault="00550FA7"/>
  </w:footnote>
  <w:footnote w:type="continuationSeparator" w:id="0">
    <w:p w:rsidR="00550FA7" w:rsidRDefault="00550FA7">
      <w:pPr>
        <w:spacing w:line="240" w:lineRule="auto"/>
      </w:pPr>
      <w:r>
        <w:continuationSeparator/>
      </w:r>
    </w:p>
    <w:p w:rsidR="00550FA7" w:rsidRDefault="00550FA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50FA7">
    <w:pPr>
      <w:pStyle w:val="En-tte"/>
    </w:pPr>
    <w:sdt>
      <w:sdtPr>
        <w:rPr>
          <w:rStyle w:val="lev"/>
        </w:rPr>
        <w:alias w:val="Titre courant"/>
        <w:tag w:val=""/>
        <w:id w:val="12739865"/>
        <w:placeholder>
          <w:docPart w:val="5D78D6D142BE4D7A8A2BCD0D94145215"/>
        </w:placeholder>
        <w:showingPlcHdr/>
        <w:dataBinding w:prefixMappings="xmlns:ns0='http://schemas.microsoft.com/office/2006/coverPageProps' " w:xpath="/ns0:CoverPageProperties[1]/ns0:Abstract[1]" w:storeItemID="{55AF091B-3C7A-41E3-B477-F2FDAA23CFDA}"/>
        <w15:appearance w15:val="hidden"/>
        <w:text/>
      </w:sdtPr>
      <w:sdtEndPr>
        <w:rPr>
          <w:rStyle w:val="Policepardfaut"/>
          <w:caps w:val="0"/>
        </w:rPr>
      </w:sdtEndPr>
      <w:sdtContent>
        <w:r w:rsidR="004178DA">
          <w:rPr>
            <w:rStyle w:val="lev"/>
            <w:lang w:bidi="fr-FR"/>
          </w:rPr>
          <w:t>[Titre raccourci à 50 caractères maximum]</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C36B24">
      <w:rPr>
        <w:rStyle w:val="lev"/>
        <w:noProof/>
        <w:lang w:bidi="fr-FR"/>
      </w:rPr>
      <w:t>2</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En-tte"/>
      <w:rPr>
        <w:rStyle w:val="lev"/>
      </w:rPr>
    </w:pPr>
    <w:r>
      <w:rPr>
        <w:lang w:bidi="fr-FR"/>
      </w:rPr>
      <w:t xml:space="preserve">Titre courant : </w:t>
    </w:r>
    <w:sdt>
      <w:sdtPr>
        <w:rPr>
          <w:rStyle w:val="lev"/>
        </w:rPr>
        <w:alias w:val="Titre courant"/>
        <w:tag w:val=""/>
        <w:id w:val="-696842620"/>
        <w:placeholder>
          <w:docPart w:val="2964BAD115BE4D4ABBB71CFBAA414F2C"/>
        </w:placeholder>
        <w:showingPlcHdr/>
        <w:dataBinding w:prefixMappings="xmlns:ns0='http://schemas.microsoft.com/office/2006/coverPageProps' " w:xpath="/ns0:CoverPageProperties[1]/ns0:Abstract[1]" w:storeItemID="{55AF091B-3C7A-41E3-B477-F2FDAA23CFDA}"/>
        <w15:appearance w15:val="hidden"/>
        <w:text/>
      </w:sdtPr>
      <w:sdtEndPr>
        <w:rPr>
          <w:rStyle w:val="Policepardfaut"/>
          <w:caps w:val="0"/>
        </w:rPr>
      </w:sdtEndPr>
      <w:sdtContent>
        <w:r w:rsidR="00CF6E91">
          <w:rPr>
            <w:rStyle w:val="lev"/>
            <w:lang w:bidi="fr-FR"/>
          </w:rPr>
          <w:t>[Titre raccourci de maximum 50 caractères]</w:t>
        </w:r>
      </w:sdtContent>
    </w:sdt>
    <w:r>
      <w:rPr>
        <w:rStyle w:val="lev"/>
        <w:lang w:bidi="fr-FR"/>
      </w:rPr>
      <w:ptab w:relativeTo="margin" w:alignment="right" w:leader="none"/>
    </w:r>
    <w:r>
      <w:rPr>
        <w:rStyle w:val="lev"/>
        <w:lang w:bidi="fr-FR"/>
      </w:rPr>
      <w:fldChar w:fldCharType="begin"/>
    </w:r>
    <w:r>
      <w:rPr>
        <w:rStyle w:val="lev"/>
        <w:lang w:bidi="fr-FR"/>
      </w:rPr>
      <w:instrText xml:space="preserve"> PAGE   \* MERGEFORMAT </w:instrText>
    </w:r>
    <w:r>
      <w:rPr>
        <w:rStyle w:val="lev"/>
        <w:lang w:bidi="fr-FR"/>
      </w:rPr>
      <w:fldChar w:fldCharType="separate"/>
    </w:r>
    <w:r w:rsidR="00C36B24">
      <w:rPr>
        <w:rStyle w:val="lev"/>
        <w:noProof/>
        <w:lang w:bidi="fr-FR"/>
      </w:rPr>
      <w:t>1</w:t>
    </w:r>
    <w:r>
      <w:rPr>
        <w:rStyle w:val="lev"/>
        <w:noProof/>
        <w:lang w:bidi="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035512F1"/>
    <w:multiLevelType w:val="hybridMultilevel"/>
    <w:tmpl w:val="9E58468A"/>
    <w:lvl w:ilvl="0" w:tplc="0409000B">
      <w:start w:val="1"/>
      <w:numFmt w:val="bullet"/>
      <w:lvlText w:val=""/>
      <w:lvlJc w:val="left"/>
      <w:pPr>
        <w:ind w:left="2769" w:hanging="360"/>
      </w:pPr>
      <w:rPr>
        <w:rFonts w:ascii="Wingdings" w:hAnsi="Wingdings"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1" w15:restartNumberingAfterBreak="0">
    <w:nsid w:val="0BD35D1F"/>
    <w:multiLevelType w:val="multilevel"/>
    <w:tmpl w:val="62D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C670A"/>
    <w:multiLevelType w:val="multilevel"/>
    <w:tmpl w:val="6892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5180B"/>
    <w:multiLevelType w:val="multilevel"/>
    <w:tmpl w:val="298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4"/>
  </w:num>
  <w:num w:numId="15">
    <w:abstractNumId w:val="16"/>
  </w:num>
  <w:num w:numId="16">
    <w:abstractNumId w:val="11"/>
  </w:num>
  <w:num w:numId="17">
    <w:abstractNumId w:val="13"/>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00"/>
    <w:rsid w:val="000D3F41"/>
    <w:rsid w:val="001674A2"/>
    <w:rsid w:val="00172935"/>
    <w:rsid w:val="00181907"/>
    <w:rsid w:val="0019390D"/>
    <w:rsid w:val="001A668A"/>
    <w:rsid w:val="001E61BB"/>
    <w:rsid w:val="0024012A"/>
    <w:rsid w:val="00355DCA"/>
    <w:rsid w:val="004178DA"/>
    <w:rsid w:val="00550FA7"/>
    <w:rsid w:val="00551A02"/>
    <w:rsid w:val="005534FA"/>
    <w:rsid w:val="005D3A03"/>
    <w:rsid w:val="00767D9D"/>
    <w:rsid w:val="008002C0"/>
    <w:rsid w:val="00890275"/>
    <w:rsid w:val="008C5323"/>
    <w:rsid w:val="009A6A3B"/>
    <w:rsid w:val="00A57635"/>
    <w:rsid w:val="00AA0EB8"/>
    <w:rsid w:val="00B823AA"/>
    <w:rsid w:val="00BA45DB"/>
    <w:rsid w:val="00BF1700"/>
    <w:rsid w:val="00BF4184"/>
    <w:rsid w:val="00C0601E"/>
    <w:rsid w:val="00C31D30"/>
    <w:rsid w:val="00C36B24"/>
    <w:rsid w:val="00C74504"/>
    <w:rsid w:val="00CD6E39"/>
    <w:rsid w:val="00CF6E91"/>
    <w:rsid w:val="00D85B68"/>
    <w:rsid w:val="00E30751"/>
    <w:rsid w:val="00E6004D"/>
    <w:rsid w:val="00E606B0"/>
    <w:rsid w:val="00E81978"/>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F3F62"/>
  <w15:chartTrackingRefBased/>
  <w15:docId w15:val="{FE8E410C-EE75-470F-8194-EF79BF6E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1BB"/>
    <w:rPr>
      <w:kern w:val="24"/>
    </w:rPr>
  </w:style>
  <w:style w:type="paragraph" w:styleId="Titre1">
    <w:name w:val="heading 1"/>
    <w:basedOn w:val="Normal"/>
    <w:next w:val="Normal"/>
    <w:link w:val="Titre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itre2">
    <w:name w:val="heading 2"/>
    <w:basedOn w:val="Normal"/>
    <w:next w:val="Normal"/>
    <w:link w:val="Titre2C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Titre3">
    <w:name w:val="heading 3"/>
    <w:basedOn w:val="Normal"/>
    <w:next w:val="Normal"/>
    <w:link w:val="Titre3Car"/>
    <w:uiPriority w:val="4"/>
    <w:unhideWhenUsed/>
    <w:qFormat/>
    <w:rsid w:val="00C31D30"/>
    <w:pPr>
      <w:keepNext/>
      <w:keepLines/>
      <w:outlineLvl w:val="2"/>
    </w:pPr>
    <w:rPr>
      <w:rFonts w:asciiTheme="majorHAnsi" w:eastAsiaTheme="majorEastAsia" w:hAnsiTheme="majorHAnsi" w:cstheme="majorBidi"/>
      <w:b/>
      <w:bCs/>
    </w:rPr>
  </w:style>
  <w:style w:type="paragraph" w:styleId="Titre4">
    <w:name w:val="heading 4"/>
    <w:basedOn w:val="Normal"/>
    <w:next w:val="Normal"/>
    <w:link w:val="Titre4Car"/>
    <w:uiPriority w:val="4"/>
    <w:unhideWhenUsed/>
    <w:qFormat/>
    <w:rsid w:val="00C31D30"/>
    <w:pPr>
      <w:keepNext/>
      <w:keepLines/>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4"/>
    <w:unhideWhenUsed/>
    <w:qFormat/>
    <w:rsid w:val="00C31D30"/>
    <w:pPr>
      <w:keepNext/>
      <w:keepLines/>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qFormat/>
    <w:pPr>
      <w:pageBreakBefore/>
      <w:ind w:firstLine="0"/>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qFormat/>
    <w:pPr>
      <w:spacing w:line="240" w:lineRule="auto"/>
      <w:ind w:firstLine="0"/>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unhideWhenUsed/>
    <w:qFormat/>
    <w:rsid w:val="00E30751"/>
    <w:rPr>
      <w:rFonts w:asciiTheme="minorHAnsi" w:hAnsiTheme="minorHAnsi"/>
      <w:b w:val="0"/>
      <w:bCs w:val="0"/>
      <w:caps/>
      <w:smallCaps w:val="0"/>
      <w:sz w:val="24"/>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Aucun retrait"/>
    <w:uiPriority w:val="3"/>
    <w:qFormat/>
    <w:pPr>
      <w:ind w:firstLine="0"/>
    </w:pPr>
  </w:style>
  <w:style w:type="character" w:customStyle="1" w:styleId="Titre1Car">
    <w:name w:val="Titre 1 Car"/>
    <w:basedOn w:val="Policepardfaut"/>
    <w:link w:val="Titre1"/>
    <w:uiPriority w:val="4"/>
    <w:rPr>
      <w:rFonts w:asciiTheme="majorHAnsi" w:eastAsiaTheme="majorEastAsia" w:hAnsiTheme="majorHAnsi" w:cstheme="majorBidi"/>
      <w:b/>
      <w:bCs/>
      <w:kern w:val="24"/>
    </w:rPr>
  </w:style>
  <w:style w:type="character" w:customStyle="1" w:styleId="Titre2Car">
    <w:name w:val="Titre 2 Car"/>
    <w:basedOn w:val="Policepardfaut"/>
    <w:link w:val="Titre2"/>
    <w:uiPriority w:val="9"/>
    <w:rPr>
      <w:rFonts w:asciiTheme="majorHAnsi" w:eastAsiaTheme="majorEastAsia" w:hAnsiTheme="majorHAnsi" w:cstheme="majorBidi"/>
      <w:b/>
      <w:bCs/>
      <w:kern w:val="24"/>
    </w:rPr>
  </w:style>
  <w:style w:type="paragraph" w:styleId="Titre">
    <w:name w:val="Title"/>
    <w:basedOn w:val="Normal"/>
    <w:link w:val="TitreCar"/>
    <w:qFormat/>
    <w:pPr>
      <w:spacing w:before="2400"/>
      <w:ind w:firstLine="0"/>
      <w:contextualSpacing/>
      <w:jc w:val="center"/>
    </w:pPr>
    <w:rPr>
      <w:rFonts w:asciiTheme="majorHAnsi" w:eastAsiaTheme="majorEastAsia" w:hAnsiTheme="majorHAnsi" w:cstheme="majorBidi"/>
    </w:rPr>
  </w:style>
  <w:style w:type="character" w:customStyle="1" w:styleId="TitreCar">
    <w:name w:val="Titre Car"/>
    <w:basedOn w:val="Policepardfaut"/>
    <w:link w:val="Titre"/>
    <w:rsid w:val="008C5323"/>
    <w:rPr>
      <w:rFonts w:asciiTheme="majorHAnsi" w:eastAsiaTheme="majorEastAsia" w:hAnsiTheme="majorHAnsi" w:cstheme="majorBidi"/>
      <w:kern w:val="24"/>
    </w:rPr>
  </w:style>
  <w:style w:type="character" w:styleId="Accentuation">
    <w:name w:val="Emphasis"/>
    <w:basedOn w:val="Policepardfaut"/>
    <w:uiPriority w:val="4"/>
    <w:unhideWhenUsed/>
    <w:qFormat/>
    <w:rsid w:val="00E30751"/>
    <w:rPr>
      <w:rFonts w:asciiTheme="minorHAnsi" w:hAnsiTheme="minorHAnsi"/>
      <w:i/>
      <w:iCs/>
      <w:sz w:val="24"/>
    </w:rPr>
  </w:style>
  <w:style w:type="character" w:customStyle="1" w:styleId="Titre3Car">
    <w:name w:val="Titre 3 Car"/>
    <w:basedOn w:val="Policepardfaut"/>
    <w:link w:val="Titre3"/>
    <w:uiPriority w:val="4"/>
    <w:rsid w:val="00C31D30"/>
    <w:rPr>
      <w:rFonts w:asciiTheme="majorHAnsi" w:eastAsiaTheme="majorEastAsia" w:hAnsiTheme="majorHAnsi" w:cstheme="majorBidi"/>
      <w:b/>
      <w:bCs/>
      <w:kern w:val="24"/>
    </w:rPr>
  </w:style>
  <w:style w:type="character" w:customStyle="1" w:styleId="Titre4Car">
    <w:name w:val="Titre 4 Car"/>
    <w:basedOn w:val="Policepardfaut"/>
    <w:link w:val="Titre4"/>
    <w:uiPriority w:val="4"/>
    <w:rsid w:val="00C31D30"/>
    <w:rPr>
      <w:rFonts w:asciiTheme="majorHAnsi" w:eastAsiaTheme="majorEastAsia" w:hAnsiTheme="majorHAnsi" w:cstheme="majorBidi"/>
      <w:b/>
      <w:bCs/>
      <w:i/>
      <w:iCs/>
      <w:kern w:val="24"/>
    </w:rPr>
  </w:style>
  <w:style w:type="character" w:customStyle="1" w:styleId="Titre5Car">
    <w:name w:val="Titre 5 Car"/>
    <w:basedOn w:val="Policepardfaut"/>
    <w:link w:val="Titre5"/>
    <w:uiPriority w:val="4"/>
    <w:rsid w:val="00C31D30"/>
    <w:rPr>
      <w:rFonts w:asciiTheme="majorHAnsi" w:eastAsiaTheme="majorEastAsia" w:hAnsiTheme="majorHAnsi" w:cstheme="majorBidi"/>
      <w:i/>
      <w:iCs/>
      <w:kern w:val="24"/>
    </w:rPr>
  </w:style>
  <w:style w:type="paragraph" w:styleId="Textedebulles">
    <w:name w:val="Balloon Text"/>
    <w:basedOn w:val="Normal"/>
    <w:link w:val="TextedebullesCar"/>
    <w:uiPriority w:val="99"/>
    <w:semiHidden/>
    <w:unhideWhenUsed/>
    <w:rsid w:val="00FF2002"/>
    <w:pPr>
      <w:spacing w:line="240" w:lineRule="auto"/>
      <w:ind w:firstLine="0"/>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qFormat/>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sdetexte">
    <w:name w:val="Body Text"/>
    <w:basedOn w:val="Normal"/>
    <w:link w:val="CorpsdetexteCar"/>
    <w:uiPriority w:val="99"/>
    <w:semiHidden/>
    <w:unhideWhenUsed/>
    <w:pPr>
      <w:spacing w:after="120"/>
      <w:ind w:firstLine="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ind w:firstLine="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ind w:firstLine="0"/>
    </w:pPr>
    <w:rPr>
      <w:sz w:val="22"/>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firstLine="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firstLine="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firstLine="0"/>
    </w:pPr>
    <w:rPr>
      <w:sz w:val="22"/>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ind w:firstLine="0"/>
    </w:pPr>
    <w:rPr>
      <w:sz w:val="22"/>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pPr>
      <w:ind w:firstLine="0"/>
    </w:pPr>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ind w:firstLine="0"/>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 w:val="22"/>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depage">
    <w:name w:val="footer"/>
    <w:basedOn w:val="Normal"/>
    <w:link w:val="PieddepageCar"/>
    <w:uiPriority w:val="99"/>
    <w:unhideWhenUsed/>
    <w:rsid w:val="008002C0"/>
    <w:pPr>
      <w:spacing w:line="240" w:lineRule="auto"/>
      <w:ind w:firstLine="0"/>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Pr>
      <w:rFonts w:asciiTheme="majorHAnsi" w:eastAsiaTheme="majorEastAsia" w:hAnsiTheme="majorHAnsi" w:cstheme="majorBidi"/>
      <w:color w:val="6E6E6E" w:themeColor="accent1" w:themeShade="7F"/>
      <w:kern w:val="24"/>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6E6E6E" w:themeColor="accent1" w:themeShade="7F"/>
      <w:kern w:val="24"/>
    </w:rPr>
  </w:style>
  <w:style w:type="character" w:customStyle="1" w:styleId="Titre8Car">
    <w:name w:val="Titre 8 Car"/>
    <w:basedOn w:val="Policepardfaut"/>
    <w:link w:val="Titre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itre9Car">
    <w:name w:val="Titre 9 Car"/>
    <w:basedOn w:val="Policepardfaut"/>
    <w:link w:val="Titre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AdresseHTML">
    <w:name w:val="HTML Address"/>
    <w:basedOn w:val="Normal"/>
    <w:link w:val="AdresseHTMLCar"/>
    <w:uiPriority w:val="99"/>
    <w:semiHidden/>
    <w:unhideWhenUsed/>
    <w:pPr>
      <w:spacing w:line="240" w:lineRule="auto"/>
      <w:ind w:firstLine="0"/>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ind w:firstLine="0"/>
    </w:pPr>
    <w:rPr>
      <w:rFonts w:ascii="Consolas" w:hAnsi="Consolas" w:cs="Consolas"/>
      <w:sz w:val="22"/>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tionintenseCar">
    <w:name w:val="Citation intense Car"/>
    <w:basedOn w:val="Policepardfaut"/>
    <w:link w:val="Citationintense"/>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
    <w:unhideWhenUsed/>
    <w:qFormat/>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
    <w:unhideWhenUsed/>
    <w:qFormat/>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unhideWhenUsed/>
    <w:qFormat/>
    <w:pPr>
      <w:ind w:left="720" w:firstLine="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ind w:firstLine="0"/>
    </w:pPr>
    <w:rPr>
      <w:rFonts w:ascii="Consolas" w:hAnsi="Consolas" w:cs="Consolas"/>
      <w:sz w:val="22"/>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semiHidden/>
    <w:unhideWhenUsed/>
    <w:qFormat/>
    <w:pPr>
      <w:spacing w:before="200" w:after="160"/>
      <w:ind w:left="864" w:right="864" w:firstLine="0"/>
      <w:jc w:val="center"/>
    </w:pPr>
    <w:rPr>
      <w:i/>
      <w:iCs/>
      <w:color w:val="404040" w:themeColor="text1" w:themeTint="BF"/>
    </w:rPr>
  </w:style>
  <w:style w:type="character" w:customStyle="1" w:styleId="CitationCar">
    <w:name w:val="Citation Car"/>
    <w:basedOn w:val="Policepardfaut"/>
    <w:link w:val="Citation"/>
    <w:uiPriority w:val="29"/>
    <w:semiHidden/>
    <w:rPr>
      <w:i/>
      <w:iCs/>
      <w:color w:val="404040" w:themeColor="text1" w:themeTint="BF"/>
      <w:kern w:val="24"/>
    </w:rPr>
  </w:style>
  <w:style w:type="paragraph" w:styleId="Salutations">
    <w:name w:val="Salutation"/>
    <w:basedOn w:val="Normal"/>
    <w:next w:val="Normal"/>
    <w:link w:val="SalutationsCar"/>
    <w:uiPriority w:val="99"/>
    <w:semiHidden/>
    <w:unhideWhenUsed/>
    <w:pPr>
      <w:ind w:firstLine="0"/>
    </w:pPr>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firstLine="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TR">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qFormat/>
    <w:rPr>
      <w:vertAlign w:val="superscript"/>
    </w:rPr>
  </w:style>
  <w:style w:type="table" w:customStyle="1" w:styleId="RapportAPA">
    <w:name w:val="Rapport APA"/>
    <w:basedOn w:val="Tableau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qFormat/>
    <w:pPr>
      <w:spacing w:before="240"/>
      <w:ind w:firstLine="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qFormat/>
    <w:rsid w:val="00FF2002"/>
    <w:pPr>
      <w:spacing w:line="240" w:lineRule="auto"/>
    </w:pPr>
    <w:rPr>
      <w:sz w:val="22"/>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Emphaseintense">
    <w:name w:val="Intense Emphasis"/>
    <w:basedOn w:val="Policepardfaut"/>
    <w:uiPriority w:val="21"/>
    <w:semiHidden/>
    <w:unhideWhenUsed/>
    <w:qFormat/>
    <w:rsid w:val="005D3A03"/>
    <w:rPr>
      <w:i/>
      <w:iCs/>
      <w:color w:val="373737" w:themeColor="accent1" w:themeShade="40"/>
    </w:rPr>
  </w:style>
  <w:style w:type="character" w:styleId="Rfrenceintense">
    <w:name w:val="Intense Reference"/>
    <w:basedOn w:val="Policepardfaut"/>
    <w:uiPriority w:val="32"/>
    <w:semiHidden/>
    <w:unhideWhenUsed/>
    <w:qFormat/>
    <w:rsid w:val="00BA45DB"/>
    <w:rPr>
      <w:b/>
      <w:bCs/>
      <w:caps w:val="0"/>
      <w:smallCaps/>
      <w:color w:val="595959" w:themeColor="text1" w:themeTint="A6"/>
      <w:spacing w:val="5"/>
    </w:rPr>
  </w:style>
  <w:style w:type="paragraph" w:styleId="En-ttedetabledesmatires">
    <w:name w:val="TOC Heading"/>
    <w:basedOn w:val="Titre1"/>
    <w:next w:val="Normal"/>
    <w:uiPriority w:val="39"/>
    <w:semiHidden/>
    <w:unhideWhenUsed/>
    <w:qFormat/>
    <w:rsid w:val="009A6A3B"/>
    <w:pPr>
      <w:spacing w:before="240"/>
      <w:ind w:firstLine="720"/>
      <w:jc w:val="left"/>
      <w:outlineLvl w:val="9"/>
    </w:pPr>
    <w:rPr>
      <w:bCs w:val="0"/>
      <w:szCs w:val="32"/>
    </w:r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qFormat/>
    <w:rsid w:val="00B823AA"/>
    <w:pPr>
      <w:ind w:firstLine="0"/>
      <w:jc w:val="center"/>
    </w:pPr>
  </w:style>
  <w:style w:type="paragraph" w:customStyle="1" w:styleId="ekeyz-0">
    <w:name w:val="ekeyz-0"/>
    <w:basedOn w:val="Normal"/>
    <w:rsid w:val="00BF1700"/>
    <w:pPr>
      <w:spacing w:before="100" w:beforeAutospacing="1" w:after="100" w:afterAutospacing="1" w:line="240" w:lineRule="auto"/>
      <w:ind w:firstLine="0"/>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572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4697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1008854">
      <w:bodyDiv w:val="1"/>
      <w:marLeft w:val="0"/>
      <w:marRight w:val="0"/>
      <w:marTop w:val="0"/>
      <w:marBottom w:val="0"/>
      <w:divBdr>
        <w:top w:val="none" w:sz="0" w:space="0" w:color="auto"/>
        <w:left w:val="none" w:sz="0" w:space="0" w:color="auto"/>
        <w:bottom w:val="none" w:sz="0" w:space="0" w:color="auto"/>
        <w:right w:val="none" w:sz="0" w:space="0" w:color="auto"/>
      </w:divBdr>
      <w:divsChild>
        <w:div w:id="1920752968">
          <w:marLeft w:val="0"/>
          <w:marRight w:val="0"/>
          <w:marTop w:val="240"/>
          <w:marBottom w:val="0"/>
          <w:divBdr>
            <w:top w:val="none" w:sz="0" w:space="0" w:color="auto"/>
            <w:left w:val="none" w:sz="0" w:space="0" w:color="auto"/>
            <w:bottom w:val="none" w:sz="0" w:space="0" w:color="auto"/>
            <w:right w:val="none" w:sz="0" w:space="0" w:color="auto"/>
          </w:divBdr>
          <w:divsChild>
            <w:div w:id="1927883432">
              <w:marLeft w:val="0"/>
              <w:marRight w:val="0"/>
              <w:marTop w:val="0"/>
              <w:marBottom w:val="0"/>
              <w:divBdr>
                <w:top w:val="none" w:sz="0" w:space="0" w:color="auto"/>
                <w:left w:val="none" w:sz="0" w:space="0" w:color="auto"/>
                <w:bottom w:val="none" w:sz="0" w:space="0" w:color="auto"/>
                <w:right w:val="none" w:sz="0" w:space="0" w:color="auto"/>
              </w:divBdr>
              <w:divsChild>
                <w:div w:id="3600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0031">
          <w:marLeft w:val="0"/>
          <w:marRight w:val="0"/>
          <w:marTop w:val="240"/>
          <w:marBottom w:val="0"/>
          <w:divBdr>
            <w:top w:val="none" w:sz="0" w:space="0" w:color="auto"/>
            <w:left w:val="none" w:sz="0" w:space="0" w:color="auto"/>
            <w:bottom w:val="none" w:sz="0" w:space="0" w:color="auto"/>
            <w:right w:val="none" w:sz="0" w:space="0" w:color="auto"/>
          </w:divBdr>
          <w:divsChild>
            <w:div w:id="1264731258">
              <w:marLeft w:val="0"/>
              <w:marRight w:val="0"/>
              <w:marTop w:val="0"/>
              <w:marBottom w:val="0"/>
              <w:divBdr>
                <w:top w:val="none" w:sz="0" w:space="0" w:color="auto"/>
                <w:left w:val="none" w:sz="0" w:space="0" w:color="auto"/>
                <w:bottom w:val="none" w:sz="0" w:space="0" w:color="auto"/>
                <w:right w:val="none" w:sz="0" w:space="0" w:color="auto"/>
              </w:divBdr>
              <w:divsChild>
                <w:div w:id="8253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8427">
          <w:marLeft w:val="0"/>
          <w:marRight w:val="0"/>
          <w:marTop w:val="240"/>
          <w:marBottom w:val="0"/>
          <w:divBdr>
            <w:top w:val="none" w:sz="0" w:space="0" w:color="auto"/>
            <w:left w:val="none" w:sz="0" w:space="0" w:color="auto"/>
            <w:bottom w:val="none" w:sz="0" w:space="0" w:color="auto"/>
            <w:right w:val="none" w:sz="0" w:space="0" w:color="auto"/>
          </w:divBdr>
          <w:divsChild>
            <w:div w:id="1681545792">
              <w:marLeft w:val="0"/>
              <w:marRight w:val="0"/>
              <w:marTop w:val="0"/>
              <w:marBottom w:val="0"/>
              <w:divBdr>
                <w:top w:val="none" w:sz="0" w:space="0" w:color="auto"/>
                <w:left w:val="none" w:sz="0" w:space="0" w:color="auto"/>
                <w:bottom w:val="none" w:sz="0" w:space="0" w:color="auto"/>
                <w:right w:val="none" w:sz="0" w:space="0" w:color="auto"/>
              </w:divBdr>
              <w:divsChild>
                <w:div w:id="18013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7182">
          <w:marLeft w:val="0"/>
          <w:marRight w:val="0"/>
          <w:marTop w:val="240"/>
          <w:marBottom w:val="0"/>
          <w:divBdr>
            <w:top w:val="none" w:sz="0" w:space="0" w:color="auto"/>
            <w:left w:val="none" w:sz="0" w:space="0" w:color="auto"/>
            <w:bottom w:val="none" w:sz="0" w:space="0" w:color="auto"/>
            <w:right w:val="none" w:sz="0" w:space="0" w:color="auto"/>
          </w:divBdr>
          <w:divsChild>
            <w:div w:id="519244766">
              <w:marLeft w:val="0"/>
              <w:marRight w:val="0"/>
              <w:marTop w:val="0"/>
              <w:marBottom w:val="0"/>
              <w:divBdr>
                <w:top w:val="none" w:sz="0" w:space="0" w:color="auto"/>
                <w:left w:val="none" w:sz="0" w:space="0" w:color="auto"/>
                <w:bottom w:val="none" w:sz="0" w:space="0" w:color="auto"/>
                <w:right w:val="none" w:sz="0" w:space="0" w:color="auto"/>
              </w:divBdr>
              <w:divsChild>
                <w:div w:id="6811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1360">
          <w:marLeft w:val="0"/>
          <w:marRight w:val="0"/>
          <w:marTop w:val="24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code\AppData\Roaming\Microsoft\Templates\Rapport%20de%20style%20APA%20(6e&#160;&#233;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78D6D142BE4D7A8A2BCD0D94145215"/>
        <w:category>
          <w:name w:val="Général"/>
          <w:gallery w:val="placeholder"/>
        </w:category>
        <w:types>
          <w:type w:val="bbPlcHdr"/>
        </w:types>
        <w:behaviors>
          <w:behavior w:val="content"/>
        </w:behaviors>
        <w:guid w:val="{226C3D49-6FC4-4063-B30D-D9FFA974ACFA}"/>
      </w:docPartPr>
      <w:docPartBody>
        <w:p w:rsidR="007354AF" w:rsidRDefault="008E5ED0">
          <w:pPr>
            <w:pStyle w:val="5D78D6D142BE4D7A8A2BCD0D94145215"/>
          </w:pPr>
          <w:r w:rsidRPr="004178DA">
            <w:rPr>
              <w:lang w:bidi="fr-FR"/>
            </w:rPr>
            <w:t>Titre des figures :</w:t>
          </w:r>
        </w:p>
      </w:docPartBody>
    </w:docPart>
    <w:docPart>
      <w:docPartPr>
        <w:name w:val="2964BAD115BE4D4ABBB71CFBAA414F2C"/>
        <w:category>
          <w:name w:val="Général"/>
          <w:gallery w:val="placeholder"/>
        </w:category>
        <w:types>
          <w:type w:val="bbPlcHdr"/>
        </w:types>
        <w:behaviors>
          <w:behavior w:val="content"/>
        </w:behaviors>
        <w:guid w:val="{7133713E-FE2A-4672-A9F3-A1EF022DDAAE}"/>
      </w:docPartPr>
      <w:docPartBody>
        <w:p w:rsidR="007354AF" w:rsidRDefault="008E5ED0">
          <w:pPr>
            <w:pStyle w:val="2964BAD115BE4D4ABBB71CFBAA414F2C"/>
          </w:pPr>
          <w:r w:rsidRPr="004178DA">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D0"/>
    <w:rsid w:val="007354AF"/>
    <w:rsid w:val="008E5ED0"/>
    <w:rsid w:val="00D71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2C438EDC5EA45969AAB5E6CB416E525">
    <w:name w:val="E2C438EDC5EA45969AAB5E6CB416E525"/>
  </w:style>
  <w:style w:type="paragraph" w:customStyle="1" w:styleId="C88643AEACE248ED8461C845634E838A">
    <w:name w:val="C88643AEACE248ED8461C845634E838A"/>
  </w:style>
  <w:style w:type="paragraph" w:customStyle="1" w:styleId="4FE1C3A6963A48A983ACEBF8F9F3ACA6">
    <w:name w:val="4FE1C3A6963A48A983ACEBF8F9F3ACA6"/>
  </w:style>
  <w:style w:type="paragraph" w:customStyle="1" w:styleId="241C0E65EFF34424BE7F4745D07BA70E">
    <w:name w:val="241C0E65EFF34424BE7F4745D07BA70E"/>
  </w:style>
  <w:style w:type="paragraph" w:customStyle="1" w:styleId="37D4F6D94C304463911C4523449C7980">
    <w:name w:val="37D4F6D94C304463911C4523449C7980"/>
  </w:style>
  <w:style w:type="paragraph" w:customStyle="1" w:styleId="24AF2970874346709F2A07CEEA2CC6CB">
    <w:name w:val="24AF2970874346709F2A07CEEA2CC6CB"/>
  </w:style>
  <w:style w:type="character" w:styleId="Accentuation">
    <w:name w:val="Emphasis"/>
    <w:basedOn w:val="Policepardfaut"/>
    <w:uiPriority w:val="4"/>
    <w:unhideWhenUsed/>
    <w:qFormat/>
    <w:rPr>
      <w:rFonts w:asciiTheme="minorHAnsi" w:hAnsiTheme="minorHAnsi"/>
      <w:i/>
      <w:iCs/>
      <w:sz w:val="24"/>
    </w:rPr>
  </w:style>
  <w:style w:type="paragraph" w:customStyle="1" w:styleId="FC1C573212324780B6EB7F5EF93203A7">
    <w:name w:val="FC1C573212324780B6EB7F5EF93203A7"/>
  </w:style>
  <w:style w:type="paragraph" w:customStyle="1" w:styleId="76BEF63FAD2E4AE4B179D227646B6461">
    <w:name w:val="76BEF63FAD2E4AE4B179D227646B6461"/>
  </w:style>
  <w:style w:type="paragraph" w:customStyle="1" w:styleId="86357D5213974693AD7E02B66F470823">
    <w:name w:val="86357D5213974693AD7E02B66F470823"/>
  </w:style>
  <w:style w:type="paragraph" w:customStyle="1" w:styleId="B466D278504D4F5387023B66EF8DAC3B">
    <w:name w:val="B466D278504D4F5387023B66EF8DAC3B"/>
  </w:style>
  <w:style w:type="paragraph" w:customStyle="1" w:styleId="EDA0BFD6D7F54E2489ED1722AA2BE12F">
    <w:name w:val="EDA0BFD6D7F54E2489ED1722AA2BE12F"/>
  </w:style>
  <w:style w:type="paragraph" w:customStyle="1" w:styleId="383505B71CCB48CCB58343C682C99118">
    <w:name w:val="383505B71CCB48CCB58343C682C99118"/>
  </w:style>
  <w:style w:type="paragraph" w:customStyle="1" w:styleId="FDC5CF94D8154376B5926A9A9AF12DC8">
    <w:name w:val="FDC5CF94D8154376B5926A9A9AF12DC8"/>
  </w:style>
  <w:style w:type="paragraph" w:customStyle="1" w:styleId="3241700AEC794EF1B7D30CC80C933A23">
    <w:name w:val="3241700AEC794EF1B7D30CC80C933A23"/>
  </w:style>
  <w:style w:type="paragraph" w:customStyle="1" w:styleId="358A5796861244E3AD390FA79EB74E53">
    <w:name w:val="358A5796861244E3AD390FA79EB74E53"/>
  </w:style>
  <w:style w:type="paragraph" w:customStyle="1" w:styleId="51A0FDE4BE994A24A41BE841E1E28897">
    <w:name w:val="51A0FDE4BE994A24A41BE841E1E28897"/>
  </w:style>
  <w:style w:type="paragraph" w:customStyle="1" w:styleId="2E5AB876FD484372903DD8ED1112D2D7">
    <w:name w:val="2E5AB876FD484372903DD8ED1112D2D7"/>
  </w:style>
  <w:style w:type="paragraph" w:customStyle="1" w:styleId="423B834CFA6641A6A35DB45CE2A61200">
    <w:name w:val="423B834CFA6641A6A35DB45CE2A61200"/>
  </w:style>
  <w:style w:type="paragraph" w:customStyle="1" w:styleId="5FEFAB7A9867458DBF725FC82D99E828">
    <w:name w:val="5FEFAB7A9867458DBF725FC82D99E828"/>
  </w:style>
  <w:style w:type="paragraph" w:customStyle="1" w:styleId="AAD3A1CEAA3E404791956208E7C777C5">
    <w:name w:val="AAD3A1CEAA3E404791956208E7C777C5"/>
  </w:style>
  <w:style w:type="paragraph" w:customStyle="1" w:styleId="0B91678294504173AB7A413654DDE29F">
    <w:name w:val="0B91678294504173AB7A413654DDE29F"/>
  </w:style>
  <w:style w:type="paragraph" w:customStyle="1" w:styleId="760C0C693A214B148DE392B26702C485">
    <w:name w:val="760C0C693A214B148DE392B26702C485"/>
  </w:style>
  <w:style w:type="paragraph" w:customStyle="1" w:styleId="2C59630D549F4AD5AC2D3E27EA42589C">
    <w:name w:val="2C59630D549F4AD5AC2D3E27EA42589C"/>
  </w:style>
  <w:style w:type="paragraph" w:customStyle="1" w:styleId="BFE79BBB8B1C4A3DB86A22C20A4E5702">
    <w:name w:val="BFE79BBB8B1C4A3DB86A22C20A4E5702"/>
  </w:style>
  <w:style w:type="paragraph" w:customStyle="1" w:styleId="6F898FA1160E48EA986642CBA516490B">
    <w:name w:val="6F898FA1160E48EA986642CBA516490B"/>
  </w:style>
  <w:style w:type="paragraph" w:customStyle="1" w:styleId="6F209113C64540B780373B2B9040ED34">
    <w:name w:val="6F209113C64540B780373B2B9040ED34"/>
  </w:style>
  <w:style w:type="paragraph" w:customStyle="1" w:styleId="5A8CB8FC42D8427E890D378307EFC0E4">
    <w:name w:val="5A8CB8FC42D8427E890D378307EFC0E4"/>
  </w:style>
  <w:style w:type="paragraph" w:customStyle="1" w:styleId="B1584D79C0C348ADA3BC320A5C5787CB">
    <w:name w:val="B1584D79C0C348ADA3BC320A5C5787CB"/>
  </w:style>
  <w:style w:type="paragraph" w:customStyle="1" w:styleId="B9B2A850C3F948F3B394D3EAC868DD6D">
    <w:name w:val="B9B2A850C3F948F3B394D3EAC868DD6D"/>
  </w:style>
  <w:style w:type="paragraph" w:customStyle="1" w:styleId="AFAFE98036C344E7B7401D6BFA4DF20C">
    <w:name w:val="AFAFE98036C344E7B7401D6BFA4DF20C"/>
  </w:style>
  <w:style w:type="paragraph" w:customStyle="1" w:styleId="7195F97374DA43908F3EC6D63365F285">
    <w:name w:val="7195F97374DA43908F3EC6D63365F285"/>
  </w:style>
  <w:style w:type="paragraph" w:customStyle="1" w:styleId="1CAED50165CA4ADEBF7BF4B355C3D3F6">
    <w:name w:val="1CAED50165CA4ADEBF7BF4B355C3D3F6"/>
  </w:style>
  <w:style w:type="paragraph" w:customStyle="1" w:styleId="87DC33FAF0544C9F9EC3665959B8FD01">
    <w:name w:val="87DC33FAF0544C9F9EC3665959B8FD01"/>
  </w:style>
  <w:style w:type="paragraph" w:customStyle="1" w:styleId="B44A24FA73764E9CA4E90ACDB61A5C27">
    <w:name w:val="B44A24FA73764E9CA4E90ACDB61A5C27"/>
  </w:style>
  <w:style w:type="paragraph" w:customStyle="1" w:styleId="83826E49826B42B6813A8F6F161844B5">
    <w:name w:val="83826E49826B42B6813A8F6F161844B5"/>
  </w:style>
  <w:style w:type="paragraph" w:customStyle="1" w:styleId="99D70A1C3E1C4DB583933928EAAA14E6">
    <w:name w:val="99D70A1C3E1C4DB583933928EAAA14E6"/>
  </w:style>
  <w:style w:type="paragraph" w:customStyle="1" w:styleId="F673821A2ADD45398D64D438F802A254">
    <w:name w:val="F673821A2ADD45398D64D438F802A254"/>
  </w:style>
  <w:style w:type="paragraph" w:customStyle="1" w:styleId="EF6EAC98E6184347B38580DC6D045351">
    <w:name w:val="EF6EAC98E6184347B38580DC6D045351"/>
  </w:style>
  <w:style w:type="paragraph" w:customStyle="1" w:styleId="42A4C4129F724C4AADA38C6BE348D4B4">
    <w:name w:val="42A4C4129F724C4AADA38C6BE348D4B4"/>
  </w:style>
  <w:style w:type="paragraph" w:customStyle="1" w:styleId="62AA024225F44EDEA7A6A2348C43C310">
    <w:name w:val="62AA024225F44EDEA7A6A2348C43C310"/>
  </w:style>
  <w:style w:type="paragraph" w:customStyle="1" w:styleId="F3B4929E0B6C4622B2067ED9ACFF3F9F">
    <w:name w:val="F3B4929E0B6C4622B2067ED9ACFF3F9F"/>
  </w:style>
  <w:style w:type="paragraph" w:customStyle="1" w:styleId="C6B2042983744DBBA89A46E60F6BE75A">
    <w:name w:val="C6B2042983744DBBA89A46E60F6BE75A"/>
  </w:style>
  <w:style w:type="paragraph" w:customStyle="1" w:styleId="597448BC2D4A4FEFBC7239EDD3EA961D">
    <w:name w:val="597448BC2D4A4FEFBC7239EDD3EA961D"/>
  </w:style>
  <w:style w:type="paragraph" w:customStyle="1" w:styleId="BCDF3C6FDE7C4DA79A5AF34B59E3C8FF">
    <w:name w:val="BCDF3C6FDE7C4DA79A5AF34B59E3C8FF"/>
  </w:style>
  <w:style w:type="paragraph" w:customStyle="1" w:styleId="E15F8B11D40D42CF995323A41CADF758">
    <w:name w:val="E15F8B11D40D42CF995323A41CADF758"/>
  </w:style>
  <w:style w:type="paragraph" w:customStyle="1" w:styleId="D5CAD5F9F2B340618C2C195373A0A9A1">
    <w:name w:val="D5CAD5F9F2B340618C2C195373A0A9A1"/>
  </w:style>
  <w:style w:type="paragraph" w:customStyle="1" w:styleId="61511D23D8424A92A48AF5593A5E9ACD">
    <w:name w:val="61511D23D8424A92A48AF5593A5E9ACD"/>
  </w:style>
  <w:style w:type="paragraph" w:customStyle="1" w:styleId="1C71E73B96B24456BDB908EF6AFB892E">
    <w:name w:val="1C71E73B96B24456BDB908EF6AFB892E"/>
  </w:style>
  <w:style w:type="paragraph" w:customStyle="1" w:styleId="69A1A3C2337C4F98AF2028425C528F97">
    <w:name w:val="69A1A3C2337C4F98AF2028425C528F97"/>
  </w:style>
  <w:style w:type="paragraph" w:customStyle="1" w:styleId="6AEC2D08A88E4E85AADE6F19A8DC598A">
    <w:name w:val="6AEC2D08A88E4E85AADE6F19A8DC598A"/>
  </w:style>
  <w:style w:type="paragraph" w:customStyle="1" w:styleId="C65AA552F32B47B68A633EBB4331911A">
    <w:name w:val="C65AA552F32B47B68A633EBB4331911A"/>
  </w:style>
  <w:style w:type="paragraph" w:customStyle="1" w:styleId="31A5665FA24747ECB15F3ECE226DF65E">
    <w:name w:val="31A5665FA24747ECB15F3ECE226DF65E"/>
  </w:style>
  <w:style w:type="paragraph" w:customStyle="1" w:styleId="403C7115BA0F4107AFD7E16A2D3303B3">
    <w:name w:val="403C7115BA0F4107AFD7E16A2D3303B3"/>
  </w:style>
  <w:style w:type="paragraph" w:customStyle="1" w:styleId="2F60628FE37C4C38932B616F181E4CDA">
    <w:name w:val="2F60628FE37C4C38932B616F181E4CDA"/>
  </w:style>
  <w:style w:type="paragraph" w:customStyle="1" w:styleId="5616C5CBA8A44B66A013606184E4FF5D">
    <w:name w:val="5616C5CBA8A44B66A013606184E4FF5D"/>
  </w:style>
  <w:style w:type="paragraph" w:customStyle="1" w:styleId="DF0331D2E5DB46959BA2714428778FDF">
    <w:name w:val="DF0331D2E5DB46959BA2714428778FDF"/>
  </w:style>
  <w:style w:type="paragraph" w:customStyle="1" w:styleId="2199CD8C3F6D4806B6253D5E5235A420">
    <w:name w:val="2199CD8C3F6D4806B6253D5E5235A420"/>
  </w:style>
  <w:style w:type="paragraph" w:customStyle="1" w:styleId="02E887E5BA134C5E834376DC77521E89">
    <w:name w:val="02E887E5BA134C5E834376DC77521E89"/>
  </w:style>
  <w:style w:type="paragraph" w:customStyle="1" w:styleId="4D5CDDCA088B4C8BBB852BD44E9A4269">
    <w:name w:val="4D5CDDCA088B4C8BBB852BD44E9A4269"/>
  </w:style>
  <w:style w:type="paragraph" w:customStyle="1" w:styleId="DDA07B2C3D3444AAB1848E341BD39929">
    <w:name w:val="DDA07B2C3D3444AAB1848E341BD39929"/>
  </w:style>
  <w:style w:type="paragraph" w:customStyle="1" w:styleId="5DA4BD0F3EE44E07A0BCF4E5DF25BF08">
    <w:name w:val="5DA4BD0F3EE44E07A0BCF4E5DF25BF08"/>
  </w:style>
  <w:style w:type="paragraph" w:customStyle="1" w:styleId="5D78D6D142BE4D7A8A2BCD0D94145215">
    <w:name w:val="5D78D6D142BE4D7A8A2BCD0D94145215"/>
  </w:style>
  <w:style w:type="paragraph" w:customStyle="1" w:styleId="2964BAD115BE4D4ABBB71CFBAA414F2C">
    <w:name w:val="2964BAD115BE4D4ABBB71CFBAA414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{FAABFAA6-F83E-44F6-9BEB-C8203DEE8A7A}</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{BB5E7D14-3FD1-49CB-BE58-36E119F84EF8}</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50D056A2-C17F-4E6B-871E-3E08367D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style APA (6e édition).dotx</Template>
  <TotalTime>81</TotalTime>
  <Pages>2</Pages>
  <Words>530</Words>
  <Characters>3026</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6</cp:revision>
  <dcterms:created xsi:type="dcterms:W3CDTF">2022-04-18T09:35:00Z</dcterms:created>
  <dcterms:modified xsi:type="dcterms:W3CDTF">2022-04-18T14:53:00Z</dcterms:modified>
</cp:coreProperties>
</file>